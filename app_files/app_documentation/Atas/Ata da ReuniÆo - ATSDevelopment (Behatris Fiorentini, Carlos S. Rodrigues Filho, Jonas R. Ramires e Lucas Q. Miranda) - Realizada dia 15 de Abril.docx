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C16217" w:rsidP="002E5575">
            <w:pPr>
              <w:jc w:val="center"/>
            </w:pPr>
            <w:r>
              <w:t>Terça-feira, 1</w:t>
            </w:r>
            <w:r w:rsidR="002E5575">
              <w:t>5</w:t>
            </w:r>
            <w:r>
              <w:t xml:space="preserve"> de Abril de 2015</w:t>
            </w:r>
          </w:p>
        </w:tc>
        <w:tc>
          <w:tcPr>
            <w:tcW w:w="4536" w:type="dxa"/>
            <w:vAlign w:val="center"/>
          </w:tcPr>
          <w:p w:rsidR="00B30ED2" w:rsidRPr="00C52528" w:rsidRDefault="00C16217" w:rsidP="001F03B2">
            <w:pPr>
              <w:jc w:val="center"/>
            </w:pPr>
            <w:r>
              <w:t>Laboratorio do Instituto Federal do Espírito Santo – Campus Santa Teresa.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C16217">
      <w:pPr>
        <w:pStyle w:val="Heading1"/>
      </w:pPr>
      <w:r w:rsidRPr="00033EFC">
        <w:t>Participantes</w:t>
      </w:r>
    </w:p>
    <w:p w:rsidR="00C16217" w:rsidRPr="00C16217" w:rsidRDefault="00C16217" w:rsidP="00C16217"/>
    <w:p w:rsidR="00C16217" w:rsidRDefault="00C16217" w:rsidP="00C16217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Behatris Fiorentini</w:t>
      </w:r>
    </w:p>
    <w:p w:rsidR="00C16217" w:rsidRDefault="00C16217" w:rsidP="00C16217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Carlos Souza Rodrigues Filho</w:t>
      </w:r>
    </w:p>
    <w:p w:rsidR="00C16217" w:rsidRDefault="00C16217" w:rsidP="00C16217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Jonas Rodrigues Ramires</w:t>
      </w:r>
    </w:p>
    <w:p w:rsidR="00B36089" w:rsidRDefault="00C16217" w:rsidP="00C16217">
      <w:r>
        <w:rPr>
          <w:rFonts w:cs="Calibri"/>
          <w:color w:val="00000A"/>
        </w:rPr>
        <w:t>Lucas Quintela Miranda</w:t>
      </w:r>
    </w:p>
    <w:p w:rsidR="00C001E7" w:rsidRDefault="00C001E7" w:rsidP="00C001E7">
      <w:pPr>
        <w:pStyle w:val="Heading1"/>
      </w:pPr>
      <w:r w:rsidRPr="0055406B">
        <w:t xml:space="preserve">Objetivos </w:t>
      </w:r>
    </w:p>
    <w:p w:rsidR="00C16217" w:rsidRDefault="00C16217" w:rsidP="00C001E7"/>
    <w:p w:rsidR="00C001E7" w:rsidRPr="0055406B" w:rsidRDefault="00C16217" w:rsidP="00C16217">
      <w:pPr>
        <w:pStyle w:val="ListParagraph"/>
        <w:numPr>
          <w:ilvl w:val="0"/>
          <w:numId w:val="2"/>
        </w:numPr>
      </w:pPr>
      <w:r>
        <w:t>Continuação da elaboração do termo de abertura do Projeto.</w:t>
      </w:r>
    </w:p>
    <w:p w:rsidR="00C16217" w:rsidRPr="0055406B" w:rsidRDefault="00C16217" w:rsidP="00C16217">
      <w:pPr>
        <w:tabs>
          <w:tab w:val="left" w:pos="2475"/>
        </w:tabs>
      </w:pPr>
    </w:p>
    <w:p w:rsidR="00C001E7" w:rsidRDefault="00C001E7" w:rsidP="00C001E7">
      <w:pPr>
        <w:pStyle w:val="Heading1"/>
      </w:pPr>
      <w:r w:rsidRPr="0055406B">
        <w:t>Tópicos discutidos</w:t>
      </w:r>
    </w:p>
    <w:p w:rsidR="00C16217" w:rsidRPr="00C16217" w:rsidRDefault="00C16217" w:rsidP="00C16217"/>
    <w:p w:rsidR="00C16217" w:rsidRDefault="002E5575" w:rsidP="00C16217">
      <w:pPr>
        <w:pStyle w:val="ListParagraph"/>
        <w:numPr>
          <w:ilvl w:val="0"/>
          <w:numId w:val="1"/>
        </w:numPr>
      </w:pPr>
      <w:r>
        <w:t>Objetivo do projeto</w:t>
      </w:r>
      <w:r w:rsidR="00C16217">
        <w:t>;</w:t>
      </w:r>
    </w:p>
    <w:p w:rsidR="00C16217" w:rsidRDefault="002E5575" w:rsidP="00C16217">
      <w:pPr>
        <w:pStyle w:val="ListParagraph"/>
        <w:numPr>
          <w:ilvl w:val="0"/>
          <w:numId w:val="1"/>
        </w:numPr>
      </w:pPr>
      <w:r>
        <w:t>Produto do projeto</w:t>
      </w:r>
      <w:r w:rsidR="00C16217">
        <w:t>;</w:t>
      </w:r>
    </w:p>
    <w:p w:rsidR="00C16217" w:rsidRDefault="002E5575" w:rsidP="00C16217">
      <w:pPr>
        <w:pStyle w:val="ListParagraph"/>
        <w:numPr>
          <w:ilvl w:val="0"/>
          <w:numId w:val="1"/>
        </w:numPr>
      </w:pPr>
      <w:r>
        <w:t>Promeissas do projeto</w:t>
      </w:r>
      <w:r w:rsidR="00C16217">
        <w:t>;</w:t>
      </w:r>
    </w:p>
    <w:p w:rsidR="00C16217" w:rsidRDefault="002E5575" w:rsidP="00C16217">
      <w:pPr>
        <w:pStyle w:val="ListParagraph"/>
        <w:numPr>
          <w:ilvl w:val="0"/>
          <w:numId w:val="1"/>
        </w:numPr>
      </w:pPr>
      <w:r>
        <w:t>Riscos do projeto</w:t>
      </w:r>
      <w:r w:rsidR="00C16217">
        <w:t>;</w:t>
      </w:r>
    </w:p>
    <w:p w:rsidR="00C16217" w:rsidRDefault="002E5575" w:rsidP="00C16217">
      <w:pPr>
        <w:pStyle w:val="ListParagraph"/>
        <w:numPr>
          <w:ilvl w:val="0"/>
          <w:numId w:val="1"/>
        </w:numPr>
      </w:pPr>
      <w:r>
        <w:t>Estimativas de Custo;</w:t>
      </w:r>
    </w:p>
    <w:p w:rsidR="002E5575" w:rsidRPr="0055406B" w:rsidRDefault="002E5575" w:rsidP="00C16217">
      <w:pPr>
        <w:pStyle w:val="ListParagraph"/>
        <w:numPr>
          <w:ilvl w:val="0"/>
          <w:numId w:val="1"/>
        </w:numPr>
      </w:pPr>
      <w:r>
        <w:t>Necessidade Inicial de Recursos para o projeto.</w:t>
      </w:r>
    </w:p>
    <w:p w:rsidR="00C001E7" w:rsidRPr="0055406B" w:rsidRDefault="00C001E7" w:rsidP="00C001E7"/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494"/>
        <w:gridCol w:w="1591"/>
        <w:gridCol w:w="1409"/>
      </w:tblGrid>
      <w:tr w:rsidR="00C001E7" w:rsidRPr="00C001E7" w:rsidTr="00C16217">
        <w:tc>
          <w:tcPr>
            <w:tcW w:w="5494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9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C16217">
        <w:tc>
          <w:tcPr>
            <w:tcW w:w="5494" w:type="dxa"/>
            <w:vAlign w:val="center"/>
          </w:tcPr>
          <w:p w:rsidR="00C001E7" w:rsidRPr="00727C66" w:rsidRDefault="00C16217" w:rsidP="00637831">
            <w:pPr>
              <w:pStyle w:val="Tabela"/>
            </w:pPr>
            <w:r>
              <w:t>Elaboração do termo de Abertura</w:t>
            </w:r>
          </w:p>
        </w:tc>
        <w:tc>
          <w:tcPr>
            <w:tcW w:w="1591" w:type="dxa"/>
            <w:vAlign w:val="center"/>
          </w:tcPr>
          <w:p w:rsidR="00C001E7" w:rsidRPr="00727C66" w:rsidRDefault="00C16217" w:rsidP="00637831">
            <w:pPr>
              <w:pStyle w:val="Tabela"/>
            </w:pPr>
            <w:r>
              <w:t>Todos</w:t>
            </w:r>
          </w:p>
        </w:tc>
        <w:tc>
          <w:tcPr>
            <w:tcW w:w="1409" w:type="dxa"/>
            <w:vAlign w:val="center"/>
          </w:tcPr>
          <w:p w:rsidR="00C001E7" w:rsidRPr="00727C66" w:rsidRDefault="00C16217" w:rsidP="00637831">
            <w:pPr>
              <w:pStyle w:val="Tabela"/>
            </w:pPr>
            <w:r>
              <w:t>15/04/2015</w:t>
            </w:r>
          </w:p>
        </w:tc>
      </w:tr>
    </w:tbl>
    <w:p w:rsidR="00C001E7" w:rsidRPr="00727C66" w:rsidRDefault="00C001E7" w:rsidP="00C001E7"/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C16217" w:rsidP="00C001E7">
      <w:r>
        <w:t xml:space="preserve">Quarta-feira, </w:t>
      </w:r>
      <w:r w:rsidR="002E5575">
        <w:t>22</w:t>
      </w:r>
      <w:r>
        <w:t xml:space="preserve"> de Abril de 2015.</w:t>
      </w:r>
    </w:p>
    <w:p w:rsidR="00C001E7" w:rsidRPr="00B36F73" w:rsidRDefault="00C001E7" w:rsidP="00C16217">
      <w:pPr>
        <w:pStyle w:val="Heading1"/>
      </w:pPr>
      <w:r w:rsidRPr="00727C66">
        <w:t>Informações adicionais</w:t>
      </w:r>
      <w:bookmarkStart w:id="0" w:name="_GoBack"/>
      <w:bookmarkEnd w:id="0"/>
    </w:p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C16217" w:rsidP="00A518D6">
            <w:r>
              <w:t>Thiago Redighieri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lastRenderedPageBreak/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C16217" w:rsidP="00A518D6">
            <w:r>
              <w:t>Carlos Souza Rodrigues Filho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B0" w:rsidRDefault="00E773B0" w:rsidP="005E1593">
      <w:r>
        <w:separator/>
      </w:r>
    </w:p>
  </w:endnote>
  <w:endnote w:type="continuationSeparator" w:id="0">
    <w:p w:rsidR="00E773B0" w:rsidRDefault="00E77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E557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E5575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220ACA" w:rsidP="00220AC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2E5575" w:rsidP="00220AC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</w:t>
            </w:r>
            <w:r w:rsidR="00220ACA">
              <w:rPr>
                <w:rStyle w:val="Hyperlink"/>
              </w:rPr>
              <w:t>seublog</w:t>
            </w:r>
            <w:r w:rsidR="00B47AB7">
              <w:rPr>
                <w:rStyle w:val="Hyperlink"/>
              </w:rPr>
              <w:t>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B0" w:rsidRDefault="00E773B0" w:rsidP="005E1593">
      <w:r>
        <w:separator/>
      </w:r>
    </w:p>
  </w:footnote>
  <w:footnote w:type="continuationSeparator" w:id="0">
    <w:p w:rsidR="00E773B0" w:rsidRDefault="00E77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C16217" w:rsidP="002D679E">
          <w:pPr>
            <w:pStyle w:val="Header"/>
            <w:rPr>
              <w:sz w:val="22"/>
              <w:szCs w:val="22"/>
            </w:rPr>
          </w:pPr>
          <w:r>
            <w:t>TControl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262B4"/>
    <w:multiLevelType w:val="hybridMultilevel"/>
    <w:tmpl w:val="ADAAD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D63B1"/>
    <w:multiLevelType w:val="hybridMultilevel"/>
    <w:tmpl w:val="B130364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D6173"/>
    <w:rsid w:val="001F03B2"/>
    <w:rsid w:val="001F3D30"/>
    <w:rsid w:val="00220ACA"/>
    <w:rsid w:val="00274187"/>
    <w:rsid w:val="002E5575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B2855"/>
    <w:rsid w:val="004B60F1"/>
    <w:rsid w:val="0055540E"/>
    <w:rsid w:val="005E1593"/>
    <w:rsid w:val="005F487B"/>
    <w:rsid w:val="006142FB"/>
    <w:rsid w:val="006419CA"/>
    <w:rsid w:val="00663704"/>
    <w:rsid w:val="006A233C"/>
    <w:rsid w:val="00743E89"/>
    <w:rsid w:val="007A054B"/>
    <w:rsid w:val="00842903"/>
    <w:rsid w:val="00871E89"/>
    <w:rsid w:val="008843C9"/>
    <w:rsid w:val="00927B8B"/>
    <w:rsid w:val="00A83F49"/>
    <w:rsid w:val="00AE1992"/>
    <w:rsid w:val="00B30ED2"/>
    <w:rsid w:val="00B36089"/>
    <w:rsid w:val="00B47AB7"/>
    <w:rsid w:val="00C001E7"/>
    <w:rsid w:val="00C16217"/>
    <w:rsid w:val="00C52528"/>
    <w:rsid w:val="00CE2B3B"/>
    <w:rsid w:val="00D07D07"/>
    <w:rsid w:val="00D37957"/>
    <w:rsid w:val="00DF47C0"/>
    <w:rsid w:val="00E34C15"/>
    <w:rsid w:val="00E773B0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D7C5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12</TotalTime>
  <Pages>2</Pages>
  <Words>127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Gestão de Projetos</Company>
  <LinksUpToDate>false</LinksUpToDate>
  <CharactersWithSpaces>816</CharactersWithSpaces>
  <SharedDoc>false</SharedDoc>
  <HyperlinkBase>http://www.escritoriodeprojetos.com.br/SharedFiles/Download.aspx?pageid=18&amp;mid=24&amp;fileid=8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cp:keywords>Template Gerenciamento de Projetos</cp:keywords>
  <cp:lastModifiedBy>Behatris</cp:lastModifiedBy>
  <cp:revision>4</cp:revision>
  <dcterms:created xsi:type="dcterms:W3CDTF">2015-04-01T03:26:00Z</dcterms:created>
  <dcterms:modified xsi:type="dcterms:W3CDTF">2015-05-18T04:20:00Z</dcterms:modified>
</cp:coreProperties>
</file>