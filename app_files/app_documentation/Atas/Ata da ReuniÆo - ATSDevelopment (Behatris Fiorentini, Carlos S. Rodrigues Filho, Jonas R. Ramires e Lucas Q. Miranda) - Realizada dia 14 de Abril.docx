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C16217" w:rsidP="00C16217">
            <w:pPr>
              <w:jc w:val="center"/>
            </w:pPr>
            <w:r>
              <w:t>Terça-feira, 14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C16217" w:rsidP="001F03B2">
            <w:pPr>
              <w:jc w:val="center"/>
            </w:pPr>
            <w:r>
              <w:t>Laboratorio do Instituto Federal do Espírito Santo – Campus Santa Teresa.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C16217">
      <w:pPr>
        <w:pStyle w:val="Heading1"/>
      </w:pPr>
      <w:r w:rsidRPr="00033EFC">
        <w:t>Participantes</w:t>
      </w:r>
    </w:p>
    <w:p w:rsidR="00C16217" w:rsidRPr="00C16217" w:rsidRDefault="00C16217" w:rsidP="00C16217"/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C16217" w:rsidRDefault="00C16217" w:rsidP="00C16217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C16217" w:rsidP="00C16217">
      <w:r>
        <w:rPr>
          <w:rFonts w:cs="Calibri"/>
          <w:color w:val="00000A"/>
        </w:rPr>
        <w:t>Lucas Quintela Miranda</w:t>
      </w:r>
    </w:p>
    <w:p w:rsidR="00C001E7" w:rsidRDefault="00C001E7" w:rsidP="00C001E7">
      <w:pPr>
        <w:pStyle w:val="Heading1"/>
      </w:pPr>
      <w:r w:rsidRPr="0055406B">
        <w:t xml:space="preserve">Objetivos </w:t>
      </w:r>
    </w:p>
    <w:p w:rsidR="00C16217" w:rsidRDefault="00C16217" w:rsidP="00C001E7"/>
    <w:p w:rsidR="00C001E7" w:rsidRPr="0055406B" w:rsidRDefault="00C16217" w:rsidP="00C16217">
      <w:pPr>
        <w:pStyle w:val="ListParagraph"/>
        <w:numPr>
          <w:ilvl w:val="0"/>
          <w:numId w:val="2"/>
        </w:numPr>
      </w:pPr>
      <w:r>
        <w:t>Continuação da elaboração do termo de abertura do Projeto.</w:t>
      </w:r>
    </w:p>
    <w:p w:rsidR="00C16217" w:rsidRPr="0055406B" w:rsidRDefault="00C16217" w:rsidP="00C16217">
      <w:pPr>
        <w:tabs>
          <w:tab w:val="left" w:pos="2475"/>
        </w:tabs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C16217" w:rsidRPr="00C16217" w:rsidRDefault="00C16217" w:rsidP="00C16217"/>
    <w:p w:rsidR="00C16217" w:rsidRDefault="00C16217" w:rsidP="00C16217">
      <w:pPr>
        <w:pStyle w:val="ListParagraph"/>
        <w:numPr>
          <w:ilvl w:val="0"/>
          <w:numId w:val="1"/>
        </w:numPr>
      </w:pPr>
      <w:r>
        <w:t>Justificativa do Projeto;</w:t>
      </w:r>
    </w:p>
    <w:p w:rsidR="00C16217" w:rsidRDefault="00C16217" w:rsidP="00C16217">
      <w:pPr>
        <w:pStyle w:val="ListParagraph"/>
        <w:numPr>
          <w:ilvl w:val="0"/>
          <w:numId w:val="1"/>
        </w:numPr>
      </w:pPr>
      <w:r>
        <w:t>Atribuições do Gerente de Projeto;</w:t>
      </w:r>
    </w:p>
    <w:p w:rsidR="00C16217" w:rsidRDefault="00C16217" w:rsidP="00C16217">
      <w:pPr>
        <w:pStyle w:val="ListParagraph"/>
        <w:numPr>
          <w:ilvl w:val="0"/>
          <w:numId w:val="1"/>
        </w:numPr>
      </w:pPr>
      <w:r>
        <w:t>Confirmar as a</w:t>
      </w:r>
      <w:r>
        <w:t xml:space="preserve">tribuições de </w:t>
      </w:r>
      <w:r>
        <w:t>c</w:t>
      </w:r>
      <w:r>
        <w:t xml:space="preserve">ada </w:t>
      </w:r>
      <w:r>
        <w:t>m</w:t>
      </w:r>
      <w:r>
        <w:t>embro;</w:t>
      </w:r>
    </w:p>
    <w:p w:rsidR="00C16217" w:rsidRDefault="00C16217" w:rsidP="00C16217">
      <w:pPr>
        <w:pStyle w:val="ListParagraph"/>
        <w:numPr>
          <w:ilvl w:val="0"/>
          <w:numId w:val="1"/>
        </w:numPr>
      </w:pPr>
      <w:r>
        <w:t>Esboço de um cronograma;</w:t>
      </w:r>
    </w:p>
    <w:p w:rsidR="00C16217" w:rsidRPr="0055406B" w:rsidRDefault="00C16217" w:rsidP="00C16217">
      <w:pPr>
        <w:pStyle w:val="ListParagraph"/>
        <w:numPr>
          <w:ilvl w:val="0"/>
          <w:numId w:val="1"/>
        </w:numPr>
      </w:pPr>
      <w:r>
        <w:t>Descriç</w:t>
      </w:r>
      <w:r>
        <w:t>ão do projeto.</w:t>
      </w:r>
    </w:p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494"/>
        <w:gridCol w:w="1591"/>
        <w:gridCol w:w="1409"/>
      </w:tblGrid>
      <w:tr w:rsidR="00C001E7" w:rsidRPr="00C001E7" w:rsidTr="00C16217">
        <w:tc>
          <w:tcPr>
            <w:tcW w:w="5494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C16217">
        <w:tc>
          <w:tcPr>
            <w:tcW w:w="5494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Elaboração do termo de Abertura</w:t>
            </w:r>
          </w:p>
        </w:tc>
        <w:tc>
          <w:tcPr>
            <w:tcW w:w="1591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Todos</w:t>
            </w:r>
          </w:p>
        </w:tc>
        <w:tc>
          <w:tcPr>
            <w:tcW w:w="1409" w:type="dxa"/>
            <w:vAlign w:val="center"/>
          </w:tcPr>
          <w:p w:rsidR="00C001E7" w:rsidRPr="00727C66" w:rsidRDefault="00C16217" w:rsidP="00637831">
            <w:pPr>
              <w:pStyle w:val="Tabela"/>
            </w:pPr>
            <w:r>
              <w:t>15/04/2015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C16217" w:rsidP="00C001E7">
      <w:r>
        <w:t>Quarta-feira, 15 de Abril de 2015.</w:t>
      </w:r>
    </w:p>
    <w:p w:rsidR="00C001E7" w:rsidRPr="00B36F73" w:rsidRDefault="00C001E7" w:rsidP="00C16217">
      <w:pPr>
        <w:pStyle w:val="Heading1"/>
      </w:pPr>
      <w:r w:rsidRPr="00727C66">
        <w:t>Informações adicionais</w:t>
      </w:r>
      <w:bookmarkStart w:id="0" w:name="_GoBack"/>
      <w:bookmarkEnd w:id="0"/>
    </w:p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C16217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C16217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621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  <w:r w:rsidRPr="006419CA">
            <w:rPr>
              <w:color w:val="244061" w:themeColor="accent1" w:themeShade="80"/>
            </w:rPr>
            <w:t xml:space="preserve">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162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C16217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C16217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62B4"/>
    <w:multiLevelType w:val="hybridMultilevel"/>
    <w:tmpl w:val="ADAAD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3B1"/>
    <w:multiLevelType w:val="hybridMultilevel"/>
    <w:tmpl w:val="B13036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C001E7"/>
    <w:rsid w:val="00C16217"/>
    <w:rsid w:val="00C52528"/>
    <w:rsid w:val="00CE2B3B"/>
    <w:rsid w:val="00D07D07"/>
    <w:rsid w:val="00D37957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127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812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3</cp:revision>
  <dcterms:created xsi:type="dcterms:W3CDTF">2015-04-01T03:26:00Z</dcterms:created>
  <dcterms:modified xsi:type="dcterms:W3CDTF">2015-05-18T04:15:00Z</dcterms:modified>
</cp:coreProperties>
</file>