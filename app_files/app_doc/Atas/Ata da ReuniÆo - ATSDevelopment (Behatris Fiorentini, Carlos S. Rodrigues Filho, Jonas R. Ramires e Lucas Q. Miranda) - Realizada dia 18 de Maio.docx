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6E7BA1" w:rsidP="006E7BA1">
            <w:pPr>
              <w:jc w:val="center"/>
            </w:pPr>
            <w:r>
              <w:t>Segunda</w:t>
            </w:r>
            <w:r w:rsidR="00542E32">
              <w:t xml:space="preserve">-feira, </w:t>
            </w:r>
            <w:r>
              <w:t>18</w:t>
            </w:r>
            <w:r w:rsidR="00542E32">
              <w:t xml:space="preserve"> de</w:t>
            </w:r>
            <w:r>
              <w:t xml:space="preserve"> Maio de</w:t>
            </w:r>
            <w:r w:rsidR="00542E32">
              <w:t xml:space="preserve"> 2015</w:t>
            </w:r>
          </w:p>
        </w:tc>
        <w:tc>
          <w:tcPr>
            <w:tcW w:w="4536" w:type="dxa"/>
            <w:vAlign w:val="center"/>
          </w:tcPr>
          <w:p w:rsidR="00B30ED2" w:rsidRPr="00C52528" w:rsidRDefault="00542E32" w:rsidP="00542E32">
            <w:pPr>
              <w:jc w:val="center"/>
            </w:pPr>
            <w:r>
              <w:t>Laboratório de Informática do Instituto Federal do Espirito Santo – Campus Santa Teresa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2E71EB" w:rsidRDefault="006E7BA1" w:rsidP="002E71EB">
      <w:pPr>
        <w:pStyle w:val="ListParagraph"/>
        <w:numPr>
          <w:ilvl w:val="0"/>
          <w:numId w:val="5"/>
        </w:numPr>
      </w:pPr>
      <w:r>
        <w:t>Fazer a User Story;</w:t>
      </w:r>
    </w:p>
    <w:p w:rsidR="006E7BA1" w:rsidRPr="0055406B" w:rsidRDefault="006E7BA1" w:rsidP="002E71EB">
      <w:pPr>
        <w:pStyle w:val="ListParagraph"/>
        <w:numPr>
          <w:ilvl w:val="0"/>
          <w:numId w:val="5"/>
        </w:numPr>
      </w:pPr>
      <w:r>
        <w:t>Analizar os Ultimos detalhes do Projeto;</w:t>
      </w:r>
    </w:p>
    <w:p w:rsidR="00C001E7" w:rsidRDefault="00C001E7" w:rsidP="00C001E7">
      <w:pPr>
        <w:pStyle w:val="Heading1"/>
      </w:pPr>
      <w:r w:rsidRPr="0055406B">
        <w:t>Tópicos discutidos</w:t>
      </w:r>
    </w:p>
    <w:p w:rsidR="00542E32" w:rsidRPr="00542E32" w:rsidRDefault="00542E32" w:rsidP="00542E32"/>
    <w:p w:rsidR="002E71EB" w:rsidRDefault="006E7BA1" w:rsidP="006E7BA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Pontos de vista dos clientes envolvidos no sistema;</w:t>
      </w:r>
    </w:p>
    <w:p w:rsidR="006E7BA1" w:rsidRDefault="006E7BA1" w:rsidP="006E7BA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Critérios de aceitação;</w:t>
      </w:r>
    </w:p>
    <w:p w:rsidR="006E7BA1" w:rsidRPr="004C431A" w:rsidRDefault="006E7BA1" w:rsidP="006E7BA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Detalhes da documentação;</w:t>
      </w:r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7D511E" w:rsidP="00637831">
            <w:pPr>
              <w:pStyle w:val="Tabela"/>
            </w:pPr>
            <w:r>
              <w:t>User Story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7D511E" w:rsidP="006119AE">
            <w:pPr>
              <w:pStyle w:val="Tabela"/>
            </w:pPr>
            <w:r>
              <w:t>18</w:t>
            </w:r>
            <w:bookmarkStart w:id="0" w:name="_GoBack"/>
            <w:bookmarkEnd w:id="0"/>
            <w:r w:rsidR="007A7E35">
              <w:t>/0</w:t>
            </w:r>
            <w:r w:rsidR="006119AE">
              <w:t>5</w:t>
            </w:r>
            <w:r w:rsidR="007A7E35">
              <w:t>/2015</w:t>
            </w:r>
          </w:p>
        </w:tc>
      </w:tr>
    </w:tbl>
    <w:p w:rsidR="00C001E7" w:rsidRPr="00727C66" w:rsidRDefault="00C001E7" w:rsidP="006119AE">
      <w:pPr>
        <w:jc w:val="center"/>
      </w:pPr>
    </w:p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 xml:space="preserve">Quarta-feira, </w:t>
      </w:r>
      <w:r w:rsidR="006E7BA1">
        <w:t>20</w:t>
      </w:r>
      <w:r w:rsidR="004C431A">
        <w:t xml:space="preserve"> de Maio</w:t>
      </w:r>
      <w:r>
        <w:t xml:space="preserve">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11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11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7D511E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1821"/>
    <w:multiLevelType w:val="hybridMultilevel"/>
    <w:tmpl w:val="BD52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F09"/>
    <w:multiLevelType w:val="hybridMultilevel"/>
    <w:tmpl w:val="9280C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2E71EB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4C431A"/>
    <w:rsid w:val="00542E32"/>
    <w:rsid w:val="0055540E"/>
    <w:rsid w:val="005E1593"/>
    <w:rsid w:val="005F487B"/>
    <w:rsid w:val="006119AE"/>
    <w:rsid w:val="006142FB"/>
    <w:rsid w:val="006419CA"/>
    <w:rsid w:val="00663704"/>
    <w:rsid w:val="006A233C"/>
    <w:rsid w:val="006E7BA1"/>
    <w:rsid w:val="00743E89"/>
    <w:rsid w:val="007A054B"/>
    <w:rsid w:val="007A7E35"/>
    <w:rsid w:val="007D511E"/>
    <w:rsid w:val="0083633A"/>
    <w:rsid w:val="00842903"/>
    <w:rsid w:val="00871E89"/>
    <w:rsid w:val="008843C9"/>
    <w:rsid w:val="00927B8B"/>
    <w:rsid w:val="00A83F49"/>
    <w:rsid w:val="00AB5101"/>
    <w:rsid w:val="00AE1992"/>
    <w:rsid w:val="00B30ED2"/>
    <w:rsid w:val="00B36089"/>
    <w:rsid w:val="00B47AB7"/>
    <w:rsid w:val="00C001E7"/>
    <w:rsid w:val="00C52528"/>
    <w:rsid w:val="00CE2B3B"/>
    <w:rsid w:val="00D07D07"/>
    <w:rsid w:val="00D37957"/>
    <w:rsid w:val="00DD2589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37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759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11</cp:revision>
  <dcterms:created xsi:type="dcterms:W3CDTF">2015-04-01T03:26:00Z</dcterms:created>
  <dcterms:modified xsi:type="dcterms:W3CDTF">2015-05-19T02:20:00Z</dcterms:modified>
</cp:coreProperties>
</file>