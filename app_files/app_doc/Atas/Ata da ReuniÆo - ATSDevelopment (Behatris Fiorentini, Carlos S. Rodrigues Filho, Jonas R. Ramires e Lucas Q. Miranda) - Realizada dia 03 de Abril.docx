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6E7BA1" w:rsidP="008B6B60">
            <w:pPr>
              <w:jc w:val="center"/>
            </w:pPr>
            <w:r>
              <w:t>S</w:t>
            </w:r>
            <w:r w:rsidR="008B6B60">
              <w:t>exta</w:t>
            </w:r>
            <w:r w:rsidR="00542E32">
              <w:t xml:space="preserve">-feira, </w:t>
            </w:r>
            <w:r w:rsidR="008B6B60">
              <w:t>03</w:t>
            </w:r>
            <w:r>
              <w:t xml:space="preserve"> de</w:t>
            </w:r>
            <w:r w:rsidR="008B6B60">
              <w:t xml:space="preserve"> Abril</w:t>
            </w:r>
            <w:r w:rsidR="00542E32">
              <w:t xml:space="preserve">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8B6B60" w:rsidRDefault="008B6B60" w:rsidP="002E71EB">
      <w:pPr>
        <w:pStyle w:val="ListParagraph"/>
        <w:numPr>
          <w:ilvl w:val="0"/>
          <w:numId w:val="5"/>
        </w:numPr>
      </w:pPr>
      <w:r>
        <w:t>Definir cliente para o projeto;</w:t>
      </w:r>
    </w:p>
    <w:p w:rsidR="006E7BA1" w:rsidRDefault="008B6B60" w:rsidP="002E71EB">
      <w:pPr>
        <w:pStyle w:val="ListParagraph"/>
        <w:numPr>
          <w:ilvl w:val="0"/>
          <w:numId w:val="5"/>
        </w:numPr>
      </w:pPr>
      <w:r>
        <w:t>Definir nome do Projeto;</w:t>
      </w:r>
    </w:p>
    <w:p w:rsidR="008B6B60" w:rsidRDefault="008B6B60" w:rsidP="002E71EB">
      <w:pPr>
        <w:pStyle w:val="ListParagraph"/>
        <w:numPr>
          <w:ilvl w:val="0"/>
          <w:numId w:val="5"/>
        </w:numPr>
      </w:pPr>
      <w:r>
        <w:t>Definir nome da Equipe;</w:t>
      </w:r>
    </w:p>
    <w:p w:rsidR="008B6B60" w:rsidRDefault="008B6B60" w:rsidP="002E71EB">
      <w:pPr>
        <w:pStyle w:val="ListParagraph"/>
        <w:numPr>
          <w:ilvl w:val="0"/>
          <w:numId w:val="5"/>
        </w:numPr>
      </w:pPr>
      <w:r>
        <w:t>Definir Tema do Projeto.</w:t>
      </w: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8B6B60" w:rsidRDefault="008B6B60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Achar o cliente para o projeto;</w:t>
      </w:r>
    </w:p>
    <w:p w:rsidR="008B6B60" w:rsidRDefault="008B6B60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Possiveis temas para o projeto;</w:t>
      </w:r>
    </w:p>
    <w:p w:rsidR="006E7BA1" w:rsidRDefault="008B6B60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Possiveis Nomes para a Equipe;</w:t>
      </w:r>
    </w:p>
    <w:p w:rsidR="008B6B60" w:rsidRPr="004C431A" w:rsidRDefault="008B6B60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Possiveis nomes para o projeto.</w:t>
      </w:r>
    </w:p>
    <w:p w:rsidR="00C001E7" w:rsidRPr="0055406B" w:rsidRDefault="00C001E7" w:rsidP="00C001E7">
      <w:pPr>
        <w:pStyle w:val="Heading1"/>
      </w:pPr>
      <w:r w:rsidRPr="0055406B">
        <w:t>Ações a serem tomadas</w:t>
      </w:r>
      <w:bookmarkStart w:id="0" w:name="_GoBack"/>
      <w:bookmarkEnd w:id="0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8B6B60" w:rsidP="00637831">
            <w:pPr>
              <w:pStyle w:val="Tabela"/>
            </w:pPr>
            <w:r>
              <w:t>Nome do Projeto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8B6B60" w:rsidP="008B6B60">
            <w:pPr>
              <w:pStyle w:val="Tabela"/>
            </w:pPr>
            <w:r>
              <w:t>08</w:t>
            </w:r>
            <w:r w:rsidR="007A7E35">
              <w:t>/0</w:t>
            </w:r>
            <w:r>
              <w:t>4</w:t>
            </w:r>
            <w:r w:rsidR="007A7E35">
              <w:t>/2015</w:t>
            </w:r>
          </w:p>
        </w:tc>
      </w:tr>
      <w:tr w:rsidR="008B6B60" w:rsidRPr="00727C66" w:rsidTr="00542E32">
        <w:tc>
          <w:tcPr>
            <w:tcW w:w="5530" w:type="dxa"/>
            <w:vAlign w:val="center"/>
          </w:tcPr>
          <w:p w:rsidR="008B6B60" w:rsidRDefault="008B6B60" w:rsidP="00637831">
            <w:pPr>
              <w:pStyle w:val="Tabela"/>
            </w:pPr>
            <w:r>
              <w:t>Nome da Equipe</w:t>
            </w:r>
          </w:p>
        </w:tc>
        <w:tc>
          <w:tcPr>
            <w:tcW w:w="1593" w:type="dxa"/>
            <w:vAlign w:val="center"/>
          </w:tcPr>
          <w:p w:rsidR="008B6B60" w:rsidRDefault="008B6B60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8B6B60" w:rsidRDefault="008B6B60" w:rsidP="006119AE">
            <w:pPr>
              <w:pStyle w:val="Tabela"/>
            </w:pPr>
            <w:r>
              <w:t>08/04/2015</w:t>
            </w:r>
          </w:p>
        </w:tc>
      </w:tr>
      <w:tr w:rsidR="008B6B60" w:rsidRPr="00727C66" w:rsidTr="00542E32">
        <w:tc>
          <w:tcPr>
            <w:tcW w:w="5530" w:type="dxa"/>
            <w:vAlign w:val="center"/>
          </w:tcPr>
          <w:p w:rsidR="008B6B60" w:rsidRDefault="008B6B60" w:rsidP="00637831">
            <w:pPr>
              <w:pStyle w:val="Tabela"/>
            </w:pPr>
            <w:r>
              <w:t>Cliente para o Projeto</w:t>
            </w:r>
          </w:p>
        </w:tc>
        <w:tc>
          <w:tcPr>
            <w:tcW w:w="1593" w:type="dxa"/>
            <w:vAlign w:val="center"/>
          </w:tcPr>
          <w:p w:rsidR="008B6B60" w:rsidRDefault="008B6B60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8B6B60" w:rsidRDefault="008B6B60" w:rsidP="006119AE">
            <w:pPr>
              <w:pStyle w:val="Tabela"/>
            </w:pPr>
            <w:r>
              <w:t>08/04/2015</w:t>
            </w:r>
          </w:p>
        </w:tc>
      </w:tr>
      <w:tr w:rsidR="008B6B60" w:rsidRPr="00727C66" w:rsidTr="00542E32">
        <w:tc>
          <w:tcPr>
            <w:tcW w:w="5530" w:type="dxa"/>
            <w:vAlign w:val="center"/>
          </w:tcPr>
          <w:p w:rsidR="008B6B60" w:rsidRDefault="008B6B60" w:rsidP="00637831">
            <w:pPr>
              <w:pStyle w:val="Tabela"/>
            </w:pPr>
            <w:r>
              <w:t>Definir Tema do Projeto</w:t>
            </w:r>
          </w:p>
        </w:tc>
        <w:tc>
          <w:tcPr>
            <w:tcW w:w="1593" w:type="dxa"/>
            <w:vAlign w:val="center"/>
          </w:tcPr>
          <w:p w:rsidR="008B6B60" w:rsidRDefault="008B6B60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8B6B60" w:rsidRDefault="008B6B60" w:rsidP="006119AE">
            <w:pPr>
              <w:pStyle w:val="Tabela"/>
            </w:pPr>
            <w:r>
              <w:t>08/04/2015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6E7BA1">
        <w:t>20</w:t>
      </w:r>
      <w:r w:rsidR="004C431A">
        <w:t xml:space="preserve">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8B6B60" w:rsidP="00C001E7">
      <w:r>
        <w:t>Nesse dia decidimos que nossa equipe irá se chamar ATSDevelopment. O Projeto será um sistema de gerenciamento e monitoramento de terminais em rede do IFES – Campus Santa Teresa e qui o projeto se chamara Tcontrol.</w:t>
      </w:r>
    </w:p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6B6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6B6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8B6B60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9280C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E1593"/>
    <w:rsid w:val="005F487B"/>
    <w:rsid w:val="006119AE"/>
    <w:rsid w:val="006142FB"/>
    <w:rsid w:val="006419CA"/>
    <w:rsid w:val="00663704"/>
    <w:rsid w:val="006A233C"/>
    <w:rsid w:val="006E7BA1"/>
    <w:rsid w:val="00743E89"/>
    <w:rsid w:val="007A054B"/>
    <w:rsid w:val="007A7E35"/>
    <w:rsid w:val="007D511E"/>
    <w:rsid w:val="0083633A"/>
    <w:rsid w:val="00842903"/>
    <w:rsid w:val="00871E89"/>
    <w:rsid w:val="008843C9"/>
    <w:rsid w:val="008B6B60"/>
    <w:rsid w:val="00927B8B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44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1158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12</cp:revision>
  <dcterms:created xsi:type="dcterms:W3CDTF">2015-04-01T03:26:00Z</dcterms:created>
  <dcterms:modified xsi:type="dcterms:W3CDTF">2015-05-19T03:28:00Z</dcterms:modified>
</cp:coreProperties>
</file>